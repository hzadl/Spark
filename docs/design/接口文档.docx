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643A" w:rsidRDefault="00C1643A">
      <w:bookmarkStart w:id="0" w:name="_GoBack"/>
      <w:bookmarkEnd w:id="0"/>
    </w:p>
    <w:sectPr w:rsidR="00C164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textFit" w:percent="197"/>
  <w:attachedTemplate r:id="rId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732D"/>
    <w:rsid w:val="000E732D"/>
    <w:rsid w:val="00C16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DB260F-9974-4EC3-A6E6-3D3C4BA21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RelyOnCSS/>
  <w:doNotOrganizeInFolder/>
  <w:doNotUseLongFileNames/>
  <w:pixelsPerInch w:val="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Yun\AppData\Roaming\Microsoft\Templates\origin-Normal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origin-Normal.dotm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 Zhang</dc:creator>
  <cp:keywords/>
  <dc:description/>
  <cp:lastModifiedBy>Yun Zhang</cp:lastModifiedBy>
  <cp:revision>1</cp:revision>
  <dcterms:created xsi:type="dcterms:W3CDTF">2015-07-22T06:38:00Z</dcterms:created>
  <dcterms:modified xsi:type="dcterms:W3CDTF">2015-07-22T06:39:00Z</dcterms:modified>
</cp:coreProperties>
</file>